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5395"/>
      </w:tblGrid>
      <w:tr w:rsidR="00A81248" w:rsidRPr="003A798E" w14:paraId="26BC4740" w14:textId="77777777" w:rsidTr="00FB65B8">
        <w:tc>
          <w:tcPr>
            <w:tcW w:w="5395" w:type="dxa"/>
          </w:tcPr>
          <w:p w14:paraId="7C43ED91" w14:textId="77777777" w:rsidR="00A81248" w:rsidRPr="003A798E" w:rsidRDefault="00A81248" w:rsidP="00A81248">
            <w:pPr>
              <w:pStyle w:val="GraphicAnchor"/>
            </w:pPr>
          </w:p>
        </w:tc>
        <w:tc>
          <w:tcPr>
            <w:tcW w:w="5395" w:type="dxa"/>
          </w:tcPr>
          <w:p w14:paraId="54FDC6B1" w14:textId="77777777" w:rsidR="00A81248" w:rsidRPr="003A798E" w:rsidRDefault="00A81248" w:rsidP="00A81248">
            <w:pPr>
              <w:pStyle w:val="GraphicAnchor"/>
            </w:pPr>
          </w:p>
        </w:tc>
      </w:tr>
      <w:tr w:rsidR="00A81248" w:rsidRPr="003A798E" w14:paraId="1D260FA7" w14:textId="77777777" w:rsidTr="00FB65B8">
        <w:trPr>
          <w:trHeight w:val="2719"/>
        </w:trPr>
        <w:tc>
          <w:tcPr>
            <w:tcW w:w="5395" w:type="dxa"/>
          </w:tcPr>
          <w:p w14:paraId="200618A6" w14:textId="2950B224" w:rsidR="00A81248" w:rsidRPr="00C84F0F" w:rsidRDefault="00C84F0F" w:rsidP="00C66528">
            <w:pPr>
              <w:pStyle w:val="Heading1"/>
              <w:rPr>
                <w:sz w:val="48"/>
                <w:szCs w:val="48"/>
              </w:rPr>
            </w:pPr>
            <w:r w:rsidRPr="00C84F0F">
              <w:rPr>
                <w:sz w:val="48"/>
                <w:szCs w:val="48"/>
              </w:rPr>
              <w:t>STUDENT ACCOMMODATION MANAGEMENT</w:t>
            </w:r>
          </w:p>
        </w:tc>
        <w:tc>
          <w:tcPr>
            <w:tcW w:w="5395" w:type="dxa"/>
          </w:tcPr>
          <w:p w14:paraId="24EC6D33" w14:textId="77777777" w:rsidR="00A81248" w:rsidRPr="003A798E" w:rsidRDefault="00A81248"/>
        </w:tc>
      </w:tr>
      <w:tr w:rsidR="00A81248" w:rsidRPr="003A798E" w14:paraId="00F2DB8E" w14:textId="77777777" w:rsidTr="00FB65B8">
        <w:trPr>
          <w:trHeight w:val="8059"/>
        </w:trPr>
        <w:tc>
          <w:tcPr>
            <w:tcW w:w="5395" w:type="dxa"/>
          </w:tcPr>
          <w:p w14:paraId="58333024" w14:textId="77777777"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3F2A96BF" wp14:editId="5FE5E132">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968A215"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3ECAB0F1" w14:textId="77777777" w:rsidR="00A81248" w:rsidRPr="003A798E" w:rsidRDefault="00A81248"/>
        </w:tc>
      </w:tr>
      <w:tr w:rsidR="00A81248" w:rsidRPr="003A798E" w14:paraId="0AB51312" w14:textId="77777777" w:rsidTr="00FB65B8">
        <w:trPr>
          <w:trHeight w:val="1299"/>
        </w:trPr>
        <w:tc>
          <w:tcPr>
            <w:tcW w:w="5395" w:type="dxa"/>
          </w:tcPr>
          <w:p w14:paraId="7FDD8D6E" w14:textId="77777777" w:rsidR="00A81248" w:rsidRPr="003A798E" w:rsidRDefault="00A81248"/>
        </w:tc>
        <w:tc>
          <w:tcPr>
            <w:tcW w:w="5395" w:type="dxa"/>
          </w:tcPr>
          <w:p w14:paraId="7187B3AA" w14:textId="27FA006D" w:rsidR="00A81248" w:rsidRPr="00C84F0F" w:rsidRDefault="00C84F0F" w:rsidP="00A81248">
            <w:pPr>
              <w:pStyle w:val="Heading2"/>
              <w:rPr>
                <w:sz w:val="28"/>
                <w:szCs w:val="28"/>
              </w:rPr>
            </w:pPr>
            <w:r w:rsidRPr="00C84F0F">
              <w:rPr>
                <w:sz w:val="28"/>
                <w:szCs w:val="28"/>
              </w:rPr>
              <w:t>11/03/2020</w:t>
            </w:r>
          </w:p>
          <w:p w14:paraId="7E046C20" w14:textId="281A6977" w:rsidR="00C84F0F" w:rsidRPr="00C84F0F" w:rsidRDefault="00C84F0F" w:rsidP="00C84F0F">
            <w:pPr>
              <w:pStyle w:val="Heading2"/>
            </w:pPr>
            <w:r w:rsidRPr="00C84F0F">
              <w:rPr>
                <w:sz w:val="28"/>
                <w:szCs w:val="28"/>
              </w:rPr>
              <w:t>Bachelor of Engineering (honors) Software Engineering</w:t>
            </w:r>
            <w:r>
              <w:rPr>
                <w:sz w:val="28"/>
                <w:szCs w:val="28"/>
              </w:rPr>
              <w:t xml:space="preserve">  </w:t>
            </w:r>
          </w:p>
        </w:tc>
      </w:tr>
      <w:tr w:rsidR="00A81248" w:rsidRPr="003A798E" w14:paraId="5E508067" w14:textId="77777777" w:rsidTr="00FB65B8">
        <w:trPr>
          <w:trHeight w:val="1402"/>
        </w:trPr>
        <w:tc>
          <w:tcPr>
            <w:tcW w:w="5395" w:type="dxa"/>
          </w:tcPr>
          <w:p w14:paraId="5FA94E5D" w14:textId="77777777" w:rsidR="00A81248" w:rsidRPr="003A798E" w:rsidRDefault="00A81248"/>
        </w:tc>
        <w:tc>
          <w:tcPr>
            <w:tcW w:w="5395" w:type="dxa"/>
          </w:tcPr>
          <w:p w14:paraId="7D3021CB" w14:textId="5C276DE4" w:rsidR="00A81248" w:rsidRPr="00C84F0F" w:rsidRDefault="00C84F0F" w:rsidP="00A81248">
            <w:pPr>
              <w:pStyle w:val="Heading2"/>
              <w:rPr>
                <w:sz w:val="28"/>
                <w:szCs w:val="28"/>
              </w:rPr>
            </w:pPr>
            <w:r w:rsidRPr="00C84F0F">
              <w:rPr>
                <w:sz w:val="28"/>
                <w:szCs w:val="28"/>
              </w:rPr>
              <w:t>Chhaya Sharma</w:t>
            </w:r>
            <w:r>
              <w:rPr>
                <w:sz w:val="28"/>
                <w:szCs w:val="28"/>
              </w:rPr>
              <w:t>, A00268860</w:t>
            </w:r>
          </w:p>
          <w:p w14:paraId="3A8D6B0C" w14:textId="2BF68609" w:rsidR="00A81248" w:rsidRPr="003A798E" w:rsidRDefault="00C84F0F" w:rsidP="00A81248">
            <w:pPr>
              <w:pStyle w:val="Heading2"/>
            </w:pPr>
            <w:r>
              <w:rPr>
                <w:sz w:val="28"/>
                <w:szCs w:val="28"/>
              </w:rPr>
              <w:t>JDBC Assignment</w:t>
            </w:r>
          </w:p>
        </w:tc>
      </w:tr>
    </w:tbl>
    <w:p w14:paraId="515ACF7A" w14:textId="77777777" w:rsidR="000C4ED1" w:rsidRPr="003A798E" w:rsidRDefault="000C4ED1"/>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14:paraId="603B5036" w14:textId="77777777" w:rsidTr="00A24793">
        <w:trPr>
          <w:trHeight w:val="441"/>
        </w:trPr>
        <w:tc>
          <w:tcPr>
            <w:tcW w:w="421" w:type="dxa"/>
            <w:shd w:val="clear" w:color="auto" w:fill="EDF0F4" w:themeFill="accent3"/>
          </w:tcPr>
          <w:p w14:paraId="23D64FEB" w14:textId="77777777" w:rsidR="00A81248" w:rsidRPr="003A798E" w:rsidRDefault="00A81248"/>
        </w:tc>
        <w:tc>
          <w:tcPr>
            <w:tcW w:w="4912" w:type="dxa"/>
            <w:shd w:val="clear" w:color="auto" w:fill="EDF0F4" w:themeFill="accent3"/>
          </w:tcPr>
          <w:p w14:paraId="6FC4A09E" w14:textId="77777777" w:rsidR="00A81248" w:rsidRPr="003A798E" w:rsidRDefault="00A81248"/>
        </w:tc>
        <w:tc>
          <w:tcPr>
            <w:tcW w:w="4912" w:type="dxa"/>
            <w:shd w:val="clear" w:color="auto" w:fill="EDF0F4" w:themeFill="accent3"/>
          </w:tcPr>
          <w:p w14:paraId="6552BAB8" w14:textId="77777777" w:rsidR="00A81248" w:rsidRPr="003A798E" w:rsidRDefault="00A81248"/>
        </w:tc>
        <w:tc>
          <w:tcPr>
            <w:tcW w:w="421" w:type="dxa"/>
            <w:shd w:val="clear" w:color="auto" w:fill="EDF0F4" w:themeFill="accent3"/>
          </w:tcPr>
          <w:p w14:paraId="31D1FF49" w14:textId="77777777" w:rsidR="00A81248" w:rsidRPr="003A798E" w:rsidRDefault="00A81248"/>
        </w:tc>
      </w:tr>
      <w:tr w:rsidR="001205A1" w:rsidRPr="003A798E" w14:paraId="3D3AC824" w14:textId="77777777" w:rsidTr="00A24793">
        <w:trPr>
          <w:trHeight w:val="4599"/>
        </w:trPr>
        <w:tc>
          <w:tcPr>
            <w:tcW w:w="421" w:type="dxa"/>
            <w:shd w:val="clear" w:color="auto" w:fill="EDF0F4" w:themeFill="accent3"/>
          </w:tcPr>
          <w:p w14:paraId="5E810666" w14:textId="77777777" w:rsidR="001205A1" w:rsidRPr="003A798E" w:rsidRDefault="001205A1"/>
        </w:tc>
        <w:tc>
          <w:tcPr>
            <w:tcW w:w="9824" w:type="dxa"/>
            <w:gridSpan w:val="2"/>
            <w:shd w:val="clear" w:color="auto" w:fill="EDF0F4" w:themeFill="accent3"/>
          </w:tcPr>
          <w:p w14:paraId="16DF6EA5" w14:textId="17F8F8F1" w:rsidR="001205A1" w:rsidRPr="002D4A7A" w:rsidRDefault="002D4A7A" w:rsidP="001205A1">
            <w:pPr>
              <w:pStyle w:val="Heading3"/>
              <w:rPr>
                <w:lang w:val="en-IN"/>
              </w:rPr>
            </w:pPr>
            <w:r>
              <w:t>INTRODUCTION</w:t>
            </w:r>
          </w:p>
          <w:p w14:paraId="68EF2502" w14:textId="77777777" w:rsidR="001205A1" w:rsidRDefault="001205A1" w:rsidP="004E6E18">
            <w:pPr>
              <w:pStyle w:val="Heading4"/>
            </w:pPr>
          </w:p>
          <w:p w14:paraId="752552FD" w14:textId="237F6A86" w:rsidR="004E6E18" w:rsidRDefault="004E6E18" w:rsidP="004E6E18">
            <w:r>
              <w:t>This JDBC application can be used to manage students at any Student accommodation. By using this application, manager can login into the system after login, he can add new students, delete, update and show the record. Also, he/she can clear the record. If the record is not present in the database, system will throw the error.</w:t>
            </w:r>
          </w:p>
          <w:p w14:paraId="6A265445" w14:textId="5B7BC0BE" w:rsidR="00741372" w:rsidRDefault="00741372" w:rsidP="004E6E18"/>
          <w:p w14:paraId="5DD73FDE" w14:textId="4399A1F3" w:rsidR="00741372" w:rsidRDefault="00741372" w:rsidP="00741372">
            <w:pPr>
              <w:pStyle w:val="ListParagraph"/>
              <w:numPr>
                <w:ilvl w:val="0"/>
                <w:numId w:val="5"/>
              </w:numPr>
            </w:pPr>
            <w:r>
              <w:t>This application can be used in any student accommodation and can help in automating the student record management</w:t>
            </w:r>
            <w:r w:rsidR="004742A9">
              <w:t xml:space="preserve"> (Create, read, update and delete)</w:t>
            </w:r>
            <w:r>
              <w:t>. This will eliminate lot of human efforts.</w:t>
            </w:r>
          </w:p>
          <w:p w14:paraId="779909A9" w14:textId="198D53DF" w:rsidR="00741372" w:rsidRDefault="00741372" w:rsidP="00741372">
            <w:pPr>
              <w:pStyle w:val="ListParagraph"/>
              <w:numPr>
                <w:ilvl w:val="0"/>
                <w:numId w:val="5"/>
              </w:numPr>
            </w:pPr>
            <w:r>
              <w:t>Also it can help the manager to get a hard coy of all the record present by exporting the details by  room type and stay duration of student so he/she can keep a track oh how many rooms will be vacant after a semester.</w:t>
            </w:r>
          </w:p>
          <w:p w14:paraId="402699AA" w14:textId="5CEEC76C" w:rsidR="004E6E18" w:rsidRDefault="004E6E18" w:rsidP="004E6E18"/>
          <w:p w14:paraId="0945C9E3" w14:textId="0D5C8651" w:rsidR="00DF053F" w:rsidRDefault="00DF053F" w:rsidP="00DF053F">
            <w:pPr>
              <w:pStyle w:val="Heading2"/>
            </w:pPr>
            <w:r>
              <w:t>Features Used:</w:t>
            </w:r>
          </w:p>
          <w:p w14:paraId="0EF05904" w14:textId="3E4B014D" w:rsidR="00DF053F" w:rsidRDefault="00DF053F" w:rsidP="00DF053F">
            <w:pPr>
              <w:pStyle w:val="ListParagraph"/>
              <w:numPr>
                <w:ilvl w:val="0"/>
                <w:numId w:val="1"/>
              </w:numPr>
            </w:pPr>
            <w:r>
              <w:t>Windows Builder</w:t>
            </w:r>
          </w:p>
          <w:p w14:paraId="196767B0" w14:textId="77777777" w:rsidR="004E6E18" w:rsidRDefault="00DF053F" w:rsidP="004E6E18">
            <w:pPr>
              <w:pStyle w:val="ListParagraph"/>
              <w:numPr>
                <w:ilvl w:val="0"/>
                <w:numId w:val="1"/>
              </w:numPr>
            </w:pPr>
            <w:r>
              <w:t>JDBC</w:t>
            </w:r>
            <w:bookmarkStart w:id="0" w:name="_GoBack"/>
            <w:bookmarkEnd w:id="0"/>
          </w:p>
          <w:p w14:paraId="4B1BED69" w14:textId="77777777" w:rsidR="00DF053F" w:rsidRDefault="00DF053F" w:rsidP="004E6E18">
            <w:pPr>
              <w:pStyle w:val="ListParagraph"/>
              <w:numPr>
                <w:ilvl w:val="0"/>
                <w:numId w:val="1"/>
              </w:numPr>
            </w:pPr>
            <w:r>
              <w:t>Prepared Statement</w:t>
            </w:r>
          </w:p>
          <w:p w14:paraId="1A4735F7" w14:textId="77777777" w:rsidR="00DF053F" w:rsidRDefault="00DF053F" w:rsidP="00DF053F">
            <w:pPr>
              <w:pStyle w:val="ListParagraph"/>
            </w:pPr>
          </w:p>
          <w:p w14:paraId="40652A04" w14:textId="4F6777A8" w:rsidR="00DF053F" w:rsidRDefault="00DF053F" w:rsidP="00DF053F">
            <w:pPr>
              <w:pStyle w:val="Heading2"/>
            </w:pPr>
            <w:r>
              <w:t>Application can be used for:</w:t>
            </w:r>
          </w:p>
          <w:p w14:paraId="05B003E2" w14:textId="77777777" w:rsidR="00DF053F" w:rsidRDefault="00DF053F" w:rsidP="00DF053F">
            <w:pPr>
              <w:pStyle w:val="ListParagraph"/>
              <w:numPr>
                <w:ilvl w:val="0"/>
                <w:numId w:val="3"/>
              </w:numPr>
            </w:pPr>
            <w:r>
              <w:t>Adding Student Details</w:t>
            </w:r>
          </w:p>
          <w:p w14:paraId="01944C31" w14:textId="77777777" w:rsidR="00DF053F" w:rsidRDefault="00DF053F" w:rsidP="00DF053F">
            <w:pPr>
              <w:pStyle w:val="ListParagraph"/>
              <w:numPr>
                <w:ilvl w:val="0"/>
                <w:numId w:val="3"/>
              </w:numPr>
            </w:pPr>
            <w:r>
              <w:t>Delete Student Record</w:t>
            </w:r>
          </w:p>
          <w:p w14:paraId="4953395E" w14:textId="77777777" w:rsidR="00DF053F" w:rsidRDefault="00DF053F" w:rsidP="00DF053F">
            <w:pPr>
              <w:pStyle w:val="ListParagraph"/>
              <w:numPr>
                <w:ilvl w:val="0"/>
                <w:numId w:val="3"/>
              </w:numPr>
            </w:pPr>
            <w:r>
              <w:t>Update Student Record</w:t>
            </w:r>
          </w:p>
          <w:p w14:paraId="3BC67B4F" w14:textId="77777777" w:rsidR="00DF053F" w:rsidRDefault="00DF053F" w:rsidP="00DF053F">
            <w:pPr>
              <w:pStyle w:val="ListParagraph"/>
              <w:numPr>
                <w:ilvl w:val="0"/>
                <w:numId w:val="3"/>
              </w:numPr>
            </w:pPr>
            <w:r>
              <w:t>Show Student Record</w:t>
            </w:r>
          </w:p>
          <w:p w14:paraId="575D46B7" w14:textId="77777777" w:rsidR="00DF053F" w:rsidRDefault="00DF053F" w:rsidP="00DF053F">
            <w:pPr>
              <w:pStyle w:val="ListParagraph"/>
              <w:numPr>
                <w:ilvl w:val="0"/>
                <w:numId w:val="3"/>
              </w:numPr>
            </w:pPr>
            <w:r>
              <w:t>Reset application</w:t>
            </w:r>
          </w:p>
          <w:p w14:paraId="74BF7A25" w14:textId="30C92526" w:rsidR="00FE72D5" w:rsidRPr="00DF053F" w:rsidRDefault="00FE72D5" w:rsidP="00183A65">
            <w:pPr>
              <w:pStyle w:val="ListParagraph"/>
              <w:numPr>
                <w:ilvl w:val="0"/>
                <w:numId w:val="3"/>
              </w:numPr>
            </w:pPr>
            <w:r>
              <w:t xml:space="preserve">Export the details in external file </w:t>
            </w:r>
            <w:r w:rsidR="00183A65">
              <w:t>(by room type and du</w:t>
            </w:r>
            <w:r w:rsidR="00741372">
              <w:t>ra</w:t>
            </w:r>
            <w:r w:rsidR="00183A65">
              <w:t>tion)</w:t>
            </w:r>
          </w:p>
        </w:tc>
        <w:tc>
          <w:tcPr>
            <w:tcW w:w="421" w:type="dxa"/>
            <w:shd w:val="clear" w:color="auto" w:fill="EDF0F4" w:themeFill="accent3"/>
          </w:tcPr>
          <w:p w14:paraId="70BDD254" w14:textId="77777777" w:rsidR="001205A1" w:rsidRPr="003A798E" w:rsidRDefault="001205A1"/>
        </w:tc>
      </w:tr>
    </w:tbl>
    <w:p w14:paraId="4F037BFA" w14:textId="77777777" w:rsidR="00DF053F" w:rsidRDefault="00DF053F">
      <w:r>
        <w:br w:type="page"/>
      </w:r>
    </w:p>
    <w:tbl>
      <w:tblPr>
        <w:tblW w:w="10912" w:type="dxa"/>
        <w:shd w:val="clear" w:color="auto" w:fill="EDF0F4" w:themeFill="accent3"/>
        <w:tblLayout w:type="fixed"/>
        <w:tblCellMar>
          <w:left w:w="0" w:type="dxa"/>
          <w:right w:w="0" w:type="dxa"/>
        </w:tblCellMar>
        <w:tblLook w:val="0600" w:firstRow="0" w:lastRow="0" w:firstColumn="0" w:lastColumn="0" w:noHBand="1" w:noVBand="1"/>
      </w:tblPr>
      <w:tblGrid>
        <w:gridCol w:w="798"/>
        <w:gridCol w:w="9316"/>
        <w:gridCol w:w="798"/>
      </w:tblGrid>
      <w:tr w:rsidR="00DF053F" w:rsidRPr="003A798E" w14:paraId="5D64B0AE" w14:textId="77777777" w:rsidTr="00C614FF">
        <w:trPr>
          <w:trHeight w:val="7479"/>
        </w:trPr>
        <w:tc>
          <w:tcPr>
            <w:tcW w:w="798" w:type="dxa"/>
            <w:shd w:val="clear" w:color="auto" w:fill="EDF0F4" w:themeFill="accent3"/>
          </w:tcPr>
          <w:p w14:paraId="131CEF03" w14:textId="407B233C" w:rsidR="00DF053F" w:rsidRPr="003A798E" w:rsidRDefault="00DF053F"/>
        </w:tc>
        <w:tc>
          <w:tcPr>
            <w:tcW w:w="9316" w:type="dxa"/>
            <w:shd w:val="clear" w:color="auto" w:fill="EDF0F4" w:themeFill="accent3"/>
          </w:tcPr>
          <w:p w14:paraId="3A4CAE22" w14:textId="3AF07627" w:rsidR="00DF053F" w:rsidRDefault="00DF053F" w:rsidP="00DF053F">
            <w:pPr>
              <w:pStyle w:val="Heading2"/>
              <w:jc w:val="center"/>
            </w:pPr>
            <w:r>
              <w:t>Snapshots</w:t>
            </w:r>
          </w:p>
          <w:p w14:paraId="35F1976D" w14:textId="104B0199" w:rsidR="00DF053F" w:rsidRDefault="00DF053F" w:rsidP="00DF053F"/>
          <w:p w14:paraId="28890B9F" w14:textId="02CE6193" w:rsidR="00DF053F" w:rsidRPr="00DF053F" w:rsidRDefault="00DF053F" w:rsidP="00DF053F">
            <w:pPr>
              <w:pStyle w:val="Heading3"/>
            </w:pPr>
            <w:r>
              <w:t>Login Pag</w:t>
            </w:r>
            <w:r w:rsidR="00C614FF">
              <w:t>e</w:t>
            </w:r>
          </w:p>
          <w:p w14:paraId="07F4540F" w14:textId="739DDCB1" w:rsidR="00DF053F" w:rsidRPr="00DF053F" w:rsidRDefault="00DF053F" w:rsidP="00DF053F">
            <w:r>
              <w:rPr>
                <w:noProof/>
              </w:rPr>
              <w:drawing>
                <wp:inline distT="0" distB="0" distL="0" distR="0" wp14:anchorId="0A285B81" wp14:editId="34517BB8">
                  <wp:extent cx="5927090" cy="2951747"/>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5966350" cy="2971299"/>
                          </a:xfrm>
                          <a:prstGeom prst="rect">
                            <a:avLst/>
                          </a:prstGeom>
                        </pic:spPr>
                      </pic:pic>
                    </a:graphicData>
                  </a:graphic>
                </wp:inline>
              </w:drawing>
            </w:r>
          </w:p>
          <w:p w14:paraId="1DA0C637" w14:textId="77777777" w:rsidR="00DF053F" w:rsidRDefault="00DF053F" w:rsidP="00DF053F"/>
          <w:p w14:paraId="42476EF6" w14:textId="543B2859" w:rsidR="00DF053F" w:rsidRDefault="00DF053F" w:rsidP="00DF053F">
            <w:pPr>
              <w:pStyle w:val="Heading3"/>
            </w:pPr>
            <w:r>
              <w:t xml:space="preserve">Student Manage Details </w:t>
            </w:r>
          </w:p>
          <w:p w14:paraId="7C87C4FB" w14:textId="1185EC44" w:rsidR="00C614FF" w:rsidRPr="00C614FF" w:rsidRDefault="00C614FF" w:rsidP="00C614FF">
            <w:r>
              <w:t xml:space="preserve">(Student Manage Page will appear like </w:t>
            </w:r>
            <w:proofErr w:type="gramStart"/>
            <w:r>
              <w:t>this,</w:t>
            </w:r>
            <w:proofErr w:type="gramEnd"/>
            <w:r>
              <w:t xml:space="preserve"> it will also show records in table from the database)</w:t>
            </w:r>
          </w:p>
          <w:p w14:paraId="7836EACC" w14:textId="2C20EB91" w:rsidR="00C614FF" w:rsidRPr="00C614FF" w:rsidRDefault="00C614FF" w:rsidP="00C614FF">
            <w:r>
              <w:rPr>
                <w:noProof/>
              </w:rPr>
              <w:drawing>
                <wp:inline distT="0" distB="0" distL="0" distR="0" wp14:anchorId="05F9ECA0" wp14:editId="4F38E1CC">
                  <wp:extent cx="5915660" cy="3176905"/>
                  <wp:effectExtent l="0" t="0" r="8890" b="444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1">
                            <a:extLst>
                              <a:ext uri="{28A0092B-C50C-407E-A947-70E740481C1C}">
                                <a14:useLocalDpi xmlns:a14="http://schemas.microsoft.com/office/drawing/2010/main" val="0"/>
                              </a:ext>
                            </a:extLst>
                          </a:blip>
                          <a:stretch>
                            <a:fillRect/>
                          </a:stretch>
                        </pic:blipFill>
                        <pic:spPr>
                          <a:xfrm>
                            <a:off x="0" y="0"/>
                            <a:ext cx="5915660" cy="3176905"/>
                          </a:xfrm>
                          <a:prstGeom prst="rect">
                            <a:avLst/>
                          </a:prstGeom>
                        </pic:spPr>
                      </pic:pic>
                    </a:graphicData>
                  </a:graphic>
                </wp:inline>
              </w:drawing>
            </w:r>
          </w:p>
          <w:p w14:paraId="72908A75" w14:textId="47B18FCF" w:rsidR="00DF053F" w:rsidRPr="00DF053F" w:rsidRDefault="00DF053F" w:rsidP="00DF053F"/>
        </w:tc>
        <w:tc>
          <w:tcPr>
            <w:tcW w:w="798" w:type="dxa"/>
            <w:shd w:val="clear" w:color="auto" w:fill="EDF0F4" w:themeFill="accent3"/>
          </w:tcPr>
          <w:p w14:paraId="19AEAE62" w14:textId="77777777" w:rsidR="00DF053F" w:rsidRPr="003A798E" w:rsidRDefault="00DF053F"/>
        </w:tc>
      </w:tr>
    </w:tbl>
    <w:p w14:paraId="68B0AC74" w14:textId="324D6838" w:rsidR="00DF053F" w:rsidRDefault="00DF053F"/>
    <w:p w14:paraId="5EA40D60" w14:textId="77777777" w:rsidR="00DF053F" w:rsidRDefault="00DF053F">
      <w:r>
        <w:br w:type="page"/>
      </w:r>
    </w:p>
    <w:p w14:paraId="3A88EF34" w14:textId="77777777" w:rsidR="00A24793" w:rsidRPr="003A798E" w:rsidRDefault="00A24793"/>
    <w:p w14:paraId="1322F556" w14:textId="2C5E4985" w:rsidR="00A81248" w:rsidRDefault="00C66528" w:rsidP="00DF053F">
      <w:pPr>
        <w:pStyle w:val="Heading3"/>
      </w:pPr>
      <w:r w:rsidRPr="003A798E">
        <w:rPr>
          <w:noProof/>
          <w:lang w:eastAsia="en-AU"/>
        </w:rPr>
        <mc:AlternateContent>
          <mc:Choice Requires="wps">
            <w:drawing>
              <wp:anchor distT="0" distB="0" distL="114300" distR="114300" simplePos="0" relativeHeight="251661312" behindDoc="1" locked="0" layoutInCell="1" allowOverlap="1" wp14:anchorId="11FA441F" wp14:editId="49142490">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47B4C89A" id="Shape" o:spid="_x0000_s1026"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r w:rsidR="00DF053F">
        <w:t>Add Student Details</w:t>
      </w:r>
    </w:p>
    <w:p w14:paraId="38372DB0" w14:textId="5A179583" w:rsidR="00DF053F" w:rsidRPr="00DF053F" w:rsidRDefault="00DF053F" w:rsidP="00DF053F">
      <w:r>
        <w:t>(Record with id 2 has been added to database)</w:t>
      </w:r>
    </w:p>
    <w:p w14:paraId="2C248A32" w14:textId="0F1D3AEC" w:rsidR="00DF053F" w:rsidRDefault="00DF053F" w:rsidP="00DF053F">
      <w:r>
        <w:rPr>
          <w:noProof/>
        </w:rPr>
        <w:drawing>
          <wp:inline distT="0" distB="0" distL="0" distR="0" wp14:anchorId="1820D396" wp14:editId="240AA6E6">
            <wp:extent cx="6858000" cy="3632835"/>
            <wp:effectExtent l="0" t="0" r="0" b="571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632835"/>
                    </a:xfrm>
                    <a:prstGeom prst="rect">
                      <a:avLst/>
                    </a:prstGeom>
                  </pic:spPr>
                </pic:pic>
              </a:graphicData>
            </a:graphic>
          </wp:inline>
        </w:drawing>
      </w:r>
    </w:p>
    <w:p w14:paraId="6F6A1666" w14:textId="3F86EDB7" w:rsidR="00DF053F" w:rsidRDefault="00DF053F" w:rsidP="00DF053F"/>
    <w:p w14:paraId="365A6BAF" w14:textId="7ACB10B7" w:rsidR="00DF053F" w:rsidRDefault="00DF053F" w:rsidP="00DF053F">
      <w:pPr>
        <w:pStyle w:val="Heading3"/>
      </w:pPr>
      <w:r>
        <w:t>Update Student Detail</w:t>
      </w:r>
    </w:p>
    <w:p w14:paraId="5B4D31AB" w14:textId="7341FE3D" w:rsidR="00DF053F" w:rsidRPr="00DF053F" w:rsidRDefault="00DF053F" w:rsidP="00DF053F">
      <w:r>
        <w:t>(Record with id 3 has been updated)</w:t>
      </w:r>
    </w:p>
    <w:p w14:paraId="31429AF3" w14:textId="01FE3AB6" w:rsidR="00DF053F" w:rsidRDefault="00DF053F" w:rsidP="00DF053F">
      <w:r>
        <w:rPr>
          <w:noProof/>
        </w:rPr>
        <w:drawing>
          <wp:inline distT="0" distB="0" distL="0" distR="0" wp14:anchorId="389E56D9" wp14:editId="4CF1FEDC">
            <wp:extent cx="6858000" cy="3674745"/>
            <wp:effectExtent l="0" t="0" r="0" b="190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3674745"/>
                    </a:xfrm>
                    <a:prstGeom prst="rect">
                      <a:avLst/>
                    </a:prstGeom>
                  </pic:spPr>
                </pic:pic>
              </a:graphicData>
            </a:graphic>
          </wp:inline>
        </w:drawing>
      </w:r>
    </w:p>
    <w:p w14:paraId="111F053A" w14:textId="226347BC" w:rsidR="00DF053F" w:rsidRDefault="00DF053F" w:rsidP="00DF053F"/>
    <w:p w14:paraId="55C3B1D1" w14:textId="4F897372" w:rsidR="00DF053F" w:rsidRDefault="00DF053F">
      <w:r>
        <w:br w:type="page"/>
      </w:r>
    </w:p>
    <w:p w14:paraId="671EB20E" w14:textId="2E0D2E6A" w:rsidR="00DF053F" w:rsidRDefault="00DF053F" w:rsidP="00DF053F">
      <w:pPr>
        <w:pStyle w:val="Heading3"/>
      </w:pPr>
      <w:r>
        <w:t>Delete Student Record</w:t>
      </w:r>
    </w:p>
    <w:p w14:paraId="4ABA58DF" w14:textId="65B3573D" w:rsidR="00DF053F" w:rsidRPr="00DF053F" w:rsidRDefault="00DF053F" w:rsidP="00DF053F">
      <w:r>
        <w:t>(Record with id 2 has been deleted)</w:t>
      </w:r>
    </w:p>
    <w:p w14:paraId="519C5792" w14:textId="36BB0E44" w:rsidR="00DF053F" w:rsidRDefault="00DF053F" w:rsidP="00DF053F">
      <w:r>
        <w:rPr>
          <w:noProof/>
        </w:rPr>
        <w:drawing>
          <wp:inline distT="0" distB="0" distL="0" distR="0" wp14:anchorId="6FE04181" wp14:editId="755A8E2C">
            <wp:extent cx="6858000" cy="3686175"/>
            <wp:effectExtent l="0" t="0" r="0"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_Delete.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411F1288" w14:textId="6016BE5A" w:rsidR="00C614FF" w:rsidRDefault="00C614FF" w:rsidP="00DF053F"/>
    <w:p w14:paraId="63915F74" w14:textId="79A7E013" w:rsidR="00C614FF" w:rsidRDefault="00C614FF" w:rsidP="00C614FF">
      <w:pPr>
        <w:pStyle w:val="Heading3"/>
      </w:pPr>
      <w:r>
        <w:t>Show Detail</w:t>
      </w:r>
    </w:p>
    <w:p w14:paraId="384C3DD3" w14:textId="53E93B6D" w:rsidR="00C614FF" w:rsidRPr="00C614FF" w:rsidRDefault="00C614FF" w:rsidP="00C614FF">
      <w:r>
        <w:t>(When id 3 is entered, it will reflect record of student with id = “3”)</w:t>
      </w:r>
    </w:p>
    <w:p w14:paraId="4C9D4511" w14:textId="35999FF0" w:rsidR="00C614FF" w:rsidRDefault="00C614FF" w:rsidP="00C614FF">
      <w:r>
        <w:rPr>
          <w:noProof/>
        </w:rPr>
        <w:drawing>
          <wp:inline distT="0" distB="0" distL="0" distR="0" wp14:anchorId="5002E9A6" wp14:editId="418A81F1">
            <wp:extent cx="6858000" cy="3651885"/>
            <wp:effectExtent l="0" t="0" r="0" b="571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_Show.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3651885"/>
                    </a:xfrm>
                    <a:prstGeom prst="rect">
                      <a:avLst/>
                    </a:prstGeom>
                  </pic:spPr>
                </pic:pic>
              </a:graphicData>
            </a:graphic>
          </wp:inline>
        </w:drawing>
      </w:r>
    </w:p>
    <w:p w14:paraId="61997DC5" w14:textId="150B1CE6" w:rsidR="00C614FF" w:rsidRDefault="00C614FF">
      <w:r>
        <w:br w:type="page"/>
      </w:r>
    </w:p>
    <w:p w14:paraId="66606424" w14:textId="070C1248" w:rsidR="00C614FF" w:rsidRDefault="00C614FF" w:rsidP="00C614FF">
      <w:pPr>
        <w:pStyle w:val="Heading3"/>
      </w:pPr>
      <w:r>
        <w:t>Reset Fields</w:t>
      </w:r>
    </w:p>
    <w:p w14:paraId="752601EF" w14:textId="6C4C97AF" w:rsidR="00C614FF" w:rsidRPr="00C614FF" w:rsidRDefault="00C614FF" w:rsidP="00C614FF">
      <w:r>
        <w:t>All record has been cleared in the fields</w:t>
      </w:r>
    </w:p>
    <w:p w14:paraId="237B7C92" w14:textId="5164142D" w:rsidR="00C614FF" w:rsidRDefault="00C614FF" w:rsidP="00C614FF">
      <w:r>
        <w:rPr>
          <w:noProof/>
        </w:rPr>
        <w:drawing>
          <wp:inline distT="0" distB="0" distL="0" distR="0" wp14:anchorId="0CF967D1" wp14:editId="21D1C1FF">
            <wp:extent cx="6858000" cy="3674745"/>
            <wp:effectExtent l="0" t="0" r="0" b="190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_Reset.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3674745"/>
                    </a:xfrm>
                    <a:prstGeom prst="rect">
                      <a:avLst/>
                    </a:prstGeom>
                  </pic:spPr>
                </pic:pic>
              </a:graphicData>
            </a:graphic>
          </wp:inline>
        </w:drawing>
      </w:r>
    </w:p>
    <w:p w14:paraId="0766E914" w14:textId="1FF6155B" w:rsidR="00C614FF" w:rsidRDefault="00C614FF" w:rsidP="00C614FF"/>
    <w:p w14:paraId="3E9E015A" w14:textId="4BF234F4" w:rsidR="00C614FF" w:rsidRDefault="00C614FF" w:rsidP="00C614FF">
      <w:pPr>
        <w:pStyle w:val="Heading3"/>
      </w:pPr>
      <w:r>
        <w:t>Clear Record</w:t>
      </w:r>
    </w:p>
    <w:p w14:paraId="25E65DFE" w14:textId="4366B095" w:rsidR="00C614FF" w:rsidRDefault="00C614FF" w:rsidP="00C614FF">
      <w:r>
        <w:t>(This will reset all the record in table)</w:t>
      </w:r>
    </w:p>
    <w:p w14:paraId="55910CBC" w14:textId="48AA09BD" w:rsidR="00C614FF" w:rsidRDefault="00C614FF" w:rsidP="00C614FF">
      <w:r>
        <w:rPr>
          <w:noProof/>
        </w:rPr>
        <w:drawing>
          <wp:inline distT="0" distB="0" distL="0" distR="0" wp14:anchorId="3E4482CF" wp14:editId="3F5C47C3">
            <wp:extent cx="6858000" cy="368109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earRecord.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3681095"/>
                    </a:xfrm>
                    <a:prstGeom prst="rect">
                      <a:avLst/>
                    </a:prstGeom>
                  </pic:spPr>
                </pic:pic>
              </a:graphicData>
            </a:graphic>
          </wp:inline>
        </w:drawing>
      </w:r>
    </w:p>
    <w:p w14:paraId="2C19BAA8" w14:textId="77777777" w:rsidR="00C614FF" w:rsidRPr="00C614FF" w:rsidRDefault="00C614FF" w:rsidP="00C614FF"/>
    <w:p w14:paraId="2011F3C1" w14:textId="5239EB77" w:rsidR="00C614FF" w:rsidRDefault="00C614FF">
      <w:r>
        <w:br w:type="page"/>
      </w:r>
    </w:p>
    <w:p w14:paraId="130B1617" w14:textId="4EDA3FF4" w:rsidR="00C614FF" w:rsidRDefault="00C614FF" w:rsidP="00C614FF">
      <w:pPr>
        <w:pStyle w:val="Heading3"/>
      </w:pPr>
      <w:r>
        <w:t>Export Details into CSV</w:t>
      </w:r>
    </w:p>
    <w:p w14:paraId="2F93FACF" w14:textId="22BD43D0" w:rsidR="00C614FF" w:rsidRDefault="00C614FF" w:rsidP="00C614FF">
      <w:r>
        <w:t>(</w:t>
      </w:r>
      <w:r>
        <w:t>By room type = “Single”</w:t>
      </w:r>
      <w:r>
        <w:t>)</w:t>
      </w:r>
      <w:r>
        <w:rPr>
          <w:noProof/>
        </w:rPr>
        <w:drawing>
          <wp:inline distT="0" distB="0" distL="0" distR="0" wp14:anchorId="6FF3E8C1" wp14:editId="666BC10F">
            <wp:extent cx="6858000" cy="366331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_Export_1.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3663315"/>
                    </a:xfrm>
                    <a:prstGeom prst="rect">
                      <a:avLst/>
                    </a:prstGeom>
                  </pic:spPr>
                </pic:pic>
              </a:graphicData>
            </a:graphic>
          </wp:inline>
        </w:drawing>
      </w:r>
    </w:p>
    <w:p w14:paraId="51DF489F" w14:textId="6860F63E" w:rsidR="00C614FF" w:rsidRDefault="00C614FF" w:rsidP="00C614FF"/>
    <w:p w14:paraId="6AD38EF3" w14:textId="3D95584D" w:rsidR="00C614FF" w:rsidRDefault="00C614FF" w:rsidP="00C614FF">
      <w:pPr>
        <w:pStyle w:val="Heading3"/>
      </w:pPr>
      <w:r>
        <w:t>Updated CSV File (</w:t>
      </w:r>
      <w:r w:rsidR="00B92A69">
        <w:t>E</w:t>
      </w:r>
      <w:r>
        <w:t>xported Details)</w:t>
      </w:r>
    </w:p>
    <w:p w14:paraId="398ADF50" w14:textId="735AE4C6" w:rsidR="00C614FF" w:rsidRDefault="00C614FF" w:rsidP="00C614FF">
      <w:r>
        <w:rPr>
          <w:noProof/>
        </w:rPr>
        <w:drawing>
          <wp:inline distT="0" distB="0" distL="0" distR="0" wp14:anchorId="458E538C" wp14:editId="6CE048EF">
            <wp:extent cx="4877223" cy="163082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_export.PNG"/>
                    <pic:cNvPicPr/>
                  </pic:nvPicPr>
                  <pic:blipFill>
                    <a:blip r:embed="rId19">
                      <a:extLst>
                        <a:ext uri="{28A0092B-C50C-407E-A947-70E740481C1C}">
                          <a14:useLocalDpi xmlns:a14="http://schemas.microsoft.com/office/drawing/2010/main" val="0"/>
                        </a:ext>
                      </a:extLst>
                    </a:blip>
                    <a:stretch>
                      <a:fillRect/>
                    </a:stretch>
                  </pic:blipFill>
                  <pic:spPr>
                    <a:xfrm>
                      <a:off x="0" y="0"/>
                      <a:ext cx="4877223" cy="1630821"/>
                    </a:xfrm>
                    <a:prstGeom prst="rect">
                      <a:avLst/>
                    </a:prstGeom>
                  </pic:spPr>
                </pic:pic>
              </a:graphicData>
            </a:graphic>
          </wp:inline>
        </w:drawing>
      </w:r>
    </w:p>
    <w:p w14:paraId="01077E30" w14:textId="77777777" w:rsidR="00C614FF" w:rsidRPr="00C614FF" w:rsidRDefault="00C614FF" w:rsidP="00C614FF"/>
    <w:p w14:paraId="0F3601E9" w14:textId="77777777" w:rsidR="00C614FF" w:rsidRPr="00C614FF" w:rsidRDefault="00C614FF" w:rsidP="00C614FF"/>
    <w:sectPr w:rsidR="00C614FF" w:rsidRPr="00C614FF" w:rsidSect="00A24793">
      <w:footerReference w:type="even" r:id="rId20"/>
      <w:footerReference w:type="default" r:id="rId2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F6EDA" w14:textId="77777777" w:rsidR="00DC5EC0" w:rsidRDefault="00DC5EC0" w:rsidP="001205A1">
      <w:r>
        <w:separator/>
      </w:r>
    </w:p>
  </w:endnote>
  <w:endnote w:type="continuationSeparator" w:id="0">
    <w:p w14:paraId="40D25BAE" w14:textId="77777777" w:rsidR="00DC5EC0" w:rsidRDefault="00DC5EC0"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884697"/>
      <w:docPartObj>
        <w:docPartGallery w:val="Page Numbers (Bottom of Page)"/>
        <w:docPartUnique/>
      </w:docPartObj>
    </w:sdtPr>
    <w:sdtEndPr>
      <w:rPr>
        <w:rStyle w:val="PageNumber"/>
      </w:rPr>
    </w:sdtEndPr>
    <w:sdtContent>
      <w:p w14:paraId="7E5FC42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3AF47B4F"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358343"/>
      <w:docPartObj>
        <w:docPartGallery w:val="Page Numbers (Bottom of Page)"/>
        <w:docPartUnique/>
      </w:docPartObj>
    </w:sdtPr>
    <w:sdtEndPr>
      <w:rPr>
        <w:rStyle w:val="PageNumber"/>
      </w:rPr>
    </w:sdtEndPr>
    <w:sdtContent>
      <w:p w14:paraId="2BC07A0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70270973" w14:textId="77777777" w:rsidTr="005F4F46">
      <w:tc>
        <w:tcPr>
          <w:tcW w:w="5395" w:type="dxa"/>
        </w:tcPr>
        <w:p w14:paraId="121592CB" w14:textId="77777777" w:rsidR="001205A1" w:rsidRPr="001205A1" w:rsidRDefault="00DC5EC0" w:rsidP="00C66528">
          <w:pPr>
            <w:pStyle w:val="Footer"/>
          </w:pPr>
          <w:sdt>
            <w:sdtPr>
              <w:rPr>
                <w:color w:val="7F7F7F" w:themeColor="text1" w:themeTint="80"/>
              </w:rPr>
              <w:id w:val="-94713725"/>
              <w:placeholder/>
              <w:temporary/>
              <w:showingPlcHdr/>
              <w15:appearance w15:val="hidden"/>
            </w:sdtPr>
            <w:sdtEndPr/>
            <w:sdtContent>
              <w:r w:rsidR="00C66528" w:rsidRPr="00FC49AE">
                <w:t>REPORT TITLE</w:t>
              </w:r>
            </w:sdtContent>
          </w:sdt>
        </w:p>
      </w:tc>
      <w:tc>
        <w:tcPr>
          <w:tcW w:w="5395" w:type="dxa"/>
        </w:tcPr>
        <w:p w14:paraId="60AD3715" w14:textId="77777777" w:rsidR="001205A1" w:rsidRPr="001205A1" w:rsidRDefault="001205A1" w:rsidP="001205A1">
          <w:pPr>
            <w:pStyle w:val="Footer"/>
          </w:pPr>
          <w:r w:rsidRPr="001205A1">
            <w:t xml:space="preserve">   </w:t>
          </w:r>
        </w:p>
      </w:tc>
    </w:tr>
  </w:tbl>
  <w:p w14:paraId="24A28567"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450BC" w14:textId="77777777" w:rsidR="00DC5EC0" w:rsidRDefault="00DC5EC0" w:rsidP="001205A1">
      <w:r>
        <w:separator/>
      </w:r>
    </w:p>
  </w:footnote>
  <w:footnote w:type="continuationSeparator" w:id="0">
    <w:p w14:paraId="5802465E" w14:textId="77777777" w:rsidR="00DC5EC0" w:rsidRDefault="00DC5EC0"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1D0"/>
    <w:multiLevelType w:val="hybridMultilevel"/>
    <w:tmpl w:val="6E8A0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416716"/>
    <w:multiLevelType w:val="hybridMultilevel"/>
    <w:tmpl w:val="EE4C9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D96B41"/>
    <w:multiLevelType w:val="hybridMultilevel"/>
    <w:tmpl w:val="EAE29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0871EC"/>
    <w:multiLevelType w:val="hybridMultilevel"/>
    <w:tmpl w:val="62D88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7340AC"/>
    <w:multiLevelType w:val="hybridMultilevel"/>
    <w:tmpl w:val="A97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removePersonalInformation/>
  <w:removeDateAndTime/>
  <w:doNotDisplayPageBoundaries/>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6A1"/>
    <w:rsid w:val="000C4ED1"/>
    <w:rsid w:val="000C56A1"/>
    <w:rsid w:val="001205A1"/>
    <w:rsid w:val="00183A65"/>
    <w:rsid w:val="0026491E"/>
    <w:rsid w:val="002877E8"/>
    <w:rsid w:val="002D4A7A"/>
    <w:rsid w:val="002E7C4E"/>
    <w:rsid w:val="0031055C"/>
    <w:rsid w:val="00371EE1"/>
    <w:rsid w:val="003A798E"/>
    <w:rsid w:val="00425A99"/>
    <w:rsid w:val="004742A9"/>
    <w:rsid w:val="004E6E18"/>
    <w:rsid w:val="005E6B25"/>
    <w:rsid w:val="005F4F46"/>
    <w:rsid w:val="006C60E6"/>
    <w:rsid w:val="00741372"/>
    <w:rsid w:val="007B0740"/>
    <w:rsid w:val="007C1BAB"/>
    <w:rsid w:val="00A15CF7"/>
    <w:rsid w:val="00A24793"/>
    <w:rsid w:val="00A81248"/>
    <w:rsid w:val="00AC1FD8"/>
    <w:rsid w:val="00B92A69"/>
    <w:rsid w:val="00C614FF"/>
    <w:rsid w:val="00C66528"/>
    <w:rsid w:val="00C84F0F"/>
    <w:rsid w:val="00C915F0"/>
    <w:rsid w:val="00DC5EC0"/>
    <w:rsid w:val="00DF053F"/>
    <w:rsid w:val="00FB65B8"/>
    <w:rsid w:val="00FC49AE"/>
    <w:rsid w:val="00FD2FC3"/>
    <w:rsid w:val="00FE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EDB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DF0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haya%20Sharma\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8</Pages>
  <Words>272</Words>
  <Characters>1551</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/Add Student Details</vt:lpstr>
      <vt:lpstr>        Update Student Detail</vt:lpstr>
      <vt:lpstr>        Delete Student Record</vt:lpstr>
      <vt:lpstr>        Show Detail</vt:lpstr>
      <vt:lpstr>        Reset Fields</vt:lpstr>
      <vt:lpstr>        Clear Record</vt:lpstr>
      <vt:lpstr>        Export Details into CSV</vt:lpstr>
      <vt:lpstr>        Updated CSV File (Exported Details)</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2020-03-13T23:51:00Z</dcterms:created>
  <dcterms:modified xsi:type="dcterms:W3CDTF">2020-03-13T23:51:00Z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